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Century Schoolbook" w:eastAsia="Century Schoolbook" w:cs="Century Schoolbook" w:hAnsi="Century Schoolbook"/>
          <w:b/>
          <w:sz w:val="40"/>
          <w:szCs w:val="40"/>
        </w:rPr>
      </w:pPr>
    </w:p>
    <w:p>
      <w:pPr>
        <w:jc w:val="center"/>
        <w:rPr>
          <w:rFonts w:ascii="Century Schoolbook" w:eastAsia="Century Schoolbook" w:cs="Century Schoolbook" w:hAnsi="Century Schoolbook"/>
          <w:b/>
          <w:sz w:val="40"/>
          <w:szCs w:val="40"/>
        </w:rPr>
      </w:pPr>
      <w:r>
        <w:rPr>
          <w:rFonts w:ascii="Century Schoolbook" w:eastAsia="Century Schoolbook" w:cs="Century Schoolbook" w:hAnsi="Century Schoolbook"/>
          <w:b/>
          <w:sz w:val="40"/>
          <w:szCs w:val="40"/>
        </w:rPr>
        <w:t>RAJALAKSHMI ENGINEERING COLLEGE</w:t>
      </w:r>
    </w:p>
    <w:p>
      <w:pPr>
        <w:jc w:val="center"/>
        <w:rPr>
          <w:rFonts w:ascii="Century Schoolbook" w:eastAsia="Century Schoolbook" w:cs="Century Schoolbook" w:hAnsi="Century Schoolbook"/>
        </w:rPr>
      </w:pPr>
      <w:r>
        <w:rPr>
          <w:rFonts w:ascii="Century Schoolbook" w:eastAsia="Century Schoolbook" w:cs="Century Schoolbook" w:hAnsi="Century Schoolbook"/>
          <w:b/>
          <w:sz w:val="32"/>
          <w:szCs w:val="32"/>
        </w:rPr>
        <w:t>RAJALAKSHMI NAGAR, THANDALAM – 602 105</w:t>
      </w:r>
    </w:p>
    <w:p>
      <w:pPr>
        <w:jc w:val="center"/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2959099" cy="2070099"/>
            <wp:effectExtent l="0" t="0" r="0" b="0"/>
            <wp:docPr id="1" name="图片 1" descr="A logo for a college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59099" cy="20700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tbl>
      <w:tblPr>
        <w:jc w:val="left"/>
        <w:tblInd w:w="-108" w:type="dxa"/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  <w:t>CS23331</w:t>
            </w: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  <w:t>DESIGN AND ANALYSIS OF ALGORITHM LAB</w:t>
            </w:r>
          </w:p>
          <w:p>
            <w:pPr>
              <w:jc w:val="center"/>
              <w:rPr>
                <w:b/>
              </w:rPr>
            </w:pPr>
          </w:p>
        </w:tc>
      </w:tr>
      <w:tr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  <w:rPr>
                <w:b/>
                <w:lang w:val="en-US"/>
              </w:rPr>
            </w:pP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  <w:t>Laboratory Observation Note Book</w:t>
            </w:r>
          </w:p>
          <w:p>
            <w:pPr>
              <w:jc w:val="center"/>
              <w:rPr>
                <w:b/>
                <w:lang w:val="en-US"/>
              </w:rPr>
            </w:pPr>
          </w:p>
        </w:tc>
      </w:tr>
    </w:tbl>
    <w:p>
      <w:pPr>
        <w:jc w:val="center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32" behindDoc="0" locked="0" layoutInCell="1" hidden="0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4" cy="253999"/>
                <wp:effectExtent l="0" t="0" r="0" b="0"/>
                <wp:wrapNone/>
                <wp:docPr id="4" name="矩形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7274" cy="25399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5">
                        <w:txbxContent>
                          <w:p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" o:spid="_x0000_s6" filled="f" stroked="f" strokeweight="1.0pt" style="position:absolute;&#10;margin-left:108.99999pt;&#10;margin-top:143.75pt;&#10;width:83.24999pt;&#10;height:19.999996pt;&#10;z-index:32;&#10;mso-position-horizontal:absolute;&#10;mso-position-vertical:absolute;&#10;mso-wrap-distance-top:3.6000001pt;&#10;mso-wrap-distance-bottom:3.6000001pt;&#10;mso-wrap-style:square;">
                <v:stroke color="#000000"/>
                <v:textbox id="855" inset="2.54mm,1.269mm,2.54mm,1.269mm" o:insetmode="custom" style="layout-flow:horizontal;&#10;v-text-anchor:top;">
                  <w:txbxContent>
                    <w:p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31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830" cy="355599"/>
                <wp:effectExtent l="0" t="0" r="0" b="0"/>
                <wp:wrapNone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2830" cy="35559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8">
                        <w:txbxContent>
                          <w:p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" o:spid="_x0000_s9" filled="f" stroked="f" strokeweight="1.0pt" style="position:absolute;&#10;margin-left:84.0pt;&#10;margin-top:110.75pt;&#10;width:82.9pt;&#10;height:27.999992pt;&#10;z-index:31;&#10;mso-position-horizontal:absolute;&#10;mso-position-vertical:absolute;&#10;mso-wrap-distance-top:3.6000001pt;&#10;mso-wrap-distance-bottom:3.6000001pt;&#10;mso-wrap-style:square;">
                <v:stroke color="#000000"/>
                <v:textbox id="856" inset="2.54mm,1.269mm,2.54mm,1.269mm" o:insetmode="custom" style="layout-flow:horizontal;&#10;v-text-anchor:top;">
                  <w:txbxContent>
                    <w:p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30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1025525</wp:posOffset>
                </wp:positionV>
                <wp:extent cx="1018540" cy="279400"/>
                <wp:effectExtent l="0" t="0" r="0" b="0"/>
                <wp:wrapNone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8540" cy="27940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1">
                        <w:txbxContent>
                          <w:p>
                            <w:r>
                              <w:rPr>
                                <w:color w:val="000000"/>
                              </w:rPr>
                              <w:t>231501037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2" o:spid="_x0000_s12" filled="f" stroked="f" strokeweight="1.0pt" style="position:absolute;&#10;margin-left:96.0pt;&#10;margin-top:80.75pt;&#10;width:80.200005pt;&#10;height:22.000004pt;&#10;z-index:30;&#10;mso-position-horizontal:absolute;&#10;mso-position-vertical:absolute;&#10;mso-wrap-distance-top:3.6000001pt;&#10;mso-wrap-distance-bottom:3.6000001pt;&#10;mso-wrap-style:square;">
                <v:stroke color="#000000"/>
                <v:textbox id="857" inset="2.54mm,1.269mm,2.54mm,1.269mm" o:insetmode="custom" style="layout-flow:horizontal;&#10;v-text-anchor:top;">
                  <w:txbxContent>
                    <w:p>
                      <w:r>
                        <w:rPr>
                          <w:color w:val="000000"/>
                        </w:rPr>
                        <w:t>231501037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9" behindDoc="0" locked="0" layoutInCell="1" hidden="0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0" b="0"/>
                <wp:wrapNone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79980" cy="462280"/>
                        </a:xfrm>
                        <a:prstGeom prst="rect"/>
                        <a:noFill/>
                        <a:ln w="9525" cmpd="sng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txbx id="14"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DHARSHINI S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5" o:spid="_x0000_s15" filled="f" stroked="t" style="position:absolute;&#10;margin-left:44.0pt;&#10;margin-top:18.75pt;&#10;width:187.4pt;&#10;height:36.4pt;&#10;z-index:29;&#10;mso-position-horizontal:absolute;&#10;mso-position-vertical:absolute;&#10;mso-wrap-distance-top:3.6000001pt;&#10;mso-wrap-distance-bottom:3.6000001pt;&#10;mso-wrap-style:square;">
                <v:stroke color="#FFFFFF"/>
                <v:textbox id="858" inset="2.54mm,1.269mm,2.54mm,1.269mm" o:insetmode="custom" style="layout-flow:horizontal;&#10;v-text-anchor:top;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DHARSHINI 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8" behindDoc="0" locked="0" layoutInCell="1" hidden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299"/>
                <wp:effectExtent l="0" t="0" r="0" b="0"/>
                <wp:wrapNone/>
                <wp:docPr id="16" name="矩形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0330" cy="49529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7">
                        <w:txbxContent>
                          <w:p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8" o:spid="_x0000_s18" filled="f" stroked="f" strokeweight="1.0pt" style="position:absolute;&#10;margin-left:140.0pt;&#10;margin-top:47.75pt;&#10;width:107.90002pt;&#10;height:39.0pt;&#10;z-index:28;&#10;mso-position-horizontal:absolute;&#10;mso-position-vertical:absolute;&#10;mso-wrap-distance-top:3.6000001pt;&#10;mso-wrap-distance-bottom:3.6000001pt;&#10;mso-wrap-style:square;">
                <v:stroke color="#000000"/>
                <v:textbox id="859" inset="2.54mm,1.269mm,2.54mm,1.269mm" o:insetmode="custom" style="layout-flow:horizontal;&#10;v-text-anchor:top;">
                  <w:txbxContent>
                    <w:p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drawing>
          <wp:inline distT="0" distB="0" distL="0" distR="0">
            <wp:extent cx="5727700" cy="2438400"/>
            <wp:effectExtent l="0" t="0" r="0" b="0"/>
            <wp:docPr id="19" name="图片 19" descr="A white paper with black dots and blue lines&#10;&#10;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7700" cy="2438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center"/>
        <w:rPr>
          <w:b/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  <w:r>
        <w:rPr>
          <w:rFonts w:ascii="Calibri" w:cs="Calibri" w:hAnsi="Calibri"/>
          <w:b/>
          <w:bCs/>
          <w:sz w:val="48"/>
          <w:szCs w:val="48"/>
          <w:u w:val="single"/>
        </w:rPr>
        <w:t>WEEK – 02</w:t>
      </w: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  <w:r>
        <w:rPr>
          <w:rFonts w:ascii="Calibri" w:cs="Calibri" w:hAnsi="Calibri"/>
          <w:b/>
          <w:bCs/>
          <w:sz w:val="48"/>
          <w:szCs w:val="48"/>
          <w:u w:val="single"/>
        </w:rPr>
        <w:t>Finding Complexity using Counter Method</w:t>
      </w: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1)</w:t>
      </w:r>
      <w:r>
        <w:rPr>
          <w:rFonts w:ascii="Menlo" w:eastAsia="Times New Roman" w:cs="Menlo" w:hAnsi="Menlo"/>
          <w:color w:val="1D2125"/>
          <w:kern w:val="0"/>
          <w:sz w:val="20"/>
          <w:szCs w:val="20"/>
          <w:lang w:eastAsia="en-GB"/>
        </w:rPr>
        <w:t xml:space="preserve"> </w:t>
      </w:r>
      <w:r>
        <w:rPr>
          <w:rFonts w:ascii="Calibri" w:cs="Calibri" w:hAnsi="Calibri"/>
          <w:b/>
          <w:bCs/>
          <w:sz w:val="32"/>
          <w:szCs w:val="32"/>
        </w:rPr>
        <w:t>Convert the following algorithm into a program and find its time complexity using the counter method.</w:t>
        <w:br/>
      </w:r>
      <w:r>
        <w:rPr>
          <w:rFonts w:ascii="Calibri" w:cs="Calibri" w:hAnsi="Calibri"/>
          <w:b/>
          <w:bCs/>
          <w:sz w:val="32"/>
          <w:szCs w:val="32"/>
          <w:lang w:val="en-US"/>
        </w:rPr>
        <w:t>void function (int n)</w:t>
        <w:br/>
        <w:t>{</w:t>
        <w:br/>
        <w:t>    int i= 1;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int s =1;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  <w:lang w:val="en-US"/>
        </w:rPr>
        <w:t>    while(s &lt;= n)</w:t>
        <w:br/>
        <w:t>    {</w:t>
        <w:br/>
        <w:t>         i++;</w:t>
        <w:br/>
        <w:t>         s += i;</w:t>
        <w:br/>
        <w:t xml:space="preserve">     }      </w:t>
        <w:br/>
        <w:t xml:space="preserve">}     </w:t>
        <w:br/>
      </w:r>
      <w:r>
        <w:rPr>
          <w:rFonts w:ascii="Calibri" w:cs="Calibri" w:hAnsi="Calibri"/>
          <w:b/>
          <w:bCs/>
          <w:sz w:val="32"/>
          <w:szCs w:val="32"/>
        </w:rPr>
        <w:t>Note: No need of counter increment for declarations and scanf() and  count variable printf() statements.</w:t>
        <w:br/>
        <w:br/>
        <w:t>Input:</w:t>
        <w:br/>
        <w:t> A positive Integer n</w:t>
        <w:br/>
        <w:t>Output:</w:t>
        <w:br/>
        <w:t>Print the value of the counter variable</w:t>
      </w: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049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ascii="Calibri" w:cs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cs="Calibri" w:hAnsi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ascii="Calibri" w:cs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cs="Calibri" w:hAnsi="Calibri"/>
                <w:b/>
                <w:bCs/>
                <w:sz w:val="32"/>
                <w:szCs w:val="32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rFonts w:ascii="Calibri" w:cs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cs="Calibri" w:hAnsi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rFonts w:ascii="Calibri" w:cs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cs="Calibri" w:hAnsi="Calibri"/>
                <w:b/>
                <w:bCs/>
                <w:sz w:val="32"/>
                <w:szCs w:val="32"/>
              </w:rPr>
              <w:t>12</w:t>
            </w:r>
          </w:p>
        </w:tc>
      </w:tr>
    </w:tbl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CODE:</w:t>
      </w: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#include&lt;stdio.h&gt;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void function (int n)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c=0;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i= 1;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s =1;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while(s &lt;= n)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i++;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s += i;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}     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printf("%d",c);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}    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int main()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n;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scanf("%d",&amp;n);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function(n);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}</w:t>
      </w:r>
    </w:p>
    <w:p>
      <w:pPr>
        <w:rPr>
          <w:rFonts w:ascii="Calibri" w:cs="Calibri" w:hAnsi="Calibri"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OUTPUT:</w:t>
      </w: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drawing>
          <wp:inline distT="0" distB="0" distL="0" distR="0">
            <wp:extent cx="5731510" cy="1446530"/>
            <wp:effectExtent l="0" t="0" r="0" b="0"/>
            <wp:docPr id="22" name="图片 22" descr="A green and white rectangle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4465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2)</w:t>
      </w:r>
      <w:r>
        <w:rPr>
          <w:rFonts w:ascii="Menlo" w:eastAsia="Times New Roman" w:cs="Menlo" w:hAnsi="Menlo"/>
          <w:color w:val="1D2125"/>
          <w:kern w:val="0"/>
          <w:sz w:val="20"/>
          <w:szCs w:val="20"/>
          <w:lang w:eastAsia="en-GB"/>
        </w:rPr>
        <w:t xml:space="preserve"> </w:t>
      </w:r>
      <w:r>
        <w:rPr>
          <w:rFonts w:ascii="Calibri" w:cs="Calibri" w:hAnsi="Calibri"/>
          <w:b/>
          <w:bCs/>
          <w:sz w:val="32"/>
          <w:szCs w:val="32"/>
        </w:rPr>
        <w:t>Convert the following algorithm into a program and find its time complexity using the counter method.</w:t>
        <w:br/>
        <w:t>void func(int n)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{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if(n==1)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{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printf("*");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}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else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{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for(int i=1; i&lt;=n; i++)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{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 for(int j=1; j&lt;=n; j++)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 {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    printf("*");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    printf("*");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    break;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 }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}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}                      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}</w:t>
      </w: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Note: No need of counter increment for declarations and scanf() and  count variable printf() statements.</w:t>
        <w:br/>
        <w:t>Input:</w:t>
        <w:br/>
        <w:t> A positive Integer n</w:t>
        <w:br/>
        <w:t>Output:</w:t>
        <w:br/>
        <w:t>Print the value of the counter variable</w:t>
      </w: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CODE: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#include &lt;stdio.h&gt;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void func(int n)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c=0;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if(n==1)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printf("*");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}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else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for(int i=1; i&lt;=n; i++)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for(int j=1; j&lt;=n; j++)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{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//printf("*");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//printf("*");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break;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}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}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}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printf("%d",c);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}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int main()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int n;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scanf("%d",&amp;n);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func(n);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}</w:t>
      </w:r>
    </w:p>
    <w:p>
      <w:pPr>
        <w:rPr>
          <w:rFonts w:ascii="Calibri" w:cs="Calibri" w:hAnsi="Calibri"/>
          <w:sz w:val="32"/>
          <w:szCs w:val="32"/>
        </w:rPr>
      </w:pPr>
    </w:p>
    <w:p>
      <w:pPr>
        <w:rPr>
          <w:rFonts w:ascii="Calibri" w:cs="Calibri" w:hAnsi="Calibri"/>
          <w:sz w:val="32"/>
          <w:szCs w:val="32"/>
        </w:rPr>
      </w:pPr>
    </w:p>
    <w:p>
      <w:pPr>
        <w:rPr>
          <w:rFonts w:ascii="Calibri" w:cs="Calibri" w:hAnsi="Calibri"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OUTPUT:</w:t>
      </w: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drawing>
          <wp:inline distT="0" distB="0" distL="0" distR="0">
            <wp:extent cx="5871210" cy="3060700"/>
            <wp:effectExtent l="0" t="0" r="0" b="0"/>
            <wp:docPr id="25" name="图片 25" descr="A green and white rectangle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71210" cy="3060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3)</w:t>
      </w:r>
      <w:r>
        <w:rPr>
          <w:rFonts w:ascii="Menlo" w:eastAsia="Times New Roman" w:cs="Menlo" w:hAnsi="Menlo"/>
          <w:color w:val="1D2125"/>
          <w:kern w:val="0"/>
          <w:sz w:val="20"/>
          <w:szCs w:val="20"/>
          <w:lang w:eastAsia="en-GB"/>
        </w:rPr>
        <w:t xml:space="preserve"> </w:t>
      </w:r>
      <w:r>
        <w:rPr>
          <w:rFonts w:ascii="Calibri" w:cs="Calibri" w:hAnsi="Calibri"/>
          <w:b/>
          <w:bCs/>
          <w:sz w:val="32"/>
          <w:szCs w:val="32"/>
        </w:rPr>
        <w:t>Convert the following algorithm into a program and find its time complexity using counter method.</w:t>
        <w:br/>
        <w:t> Factor(num) {</w:t>
        <w:br/>
        <w:t> {</w:t>
        <w:br/>
        <w:t>    for (i = 1; i &lt;= num;++i)</w:t>
        <w:br/>
        <w:t>    {</w:t>
        <w:br/>
        <w:t>     if (num % i== 0)</w:t>
        <w:br/>
        <w:t>        {</w:t>
        <w:br/>
        <w:t>          printf("%d ", i);</w:t>
        <w:br/>
        <w:t xml:space="preserve">        }        </w:t>
        <w:br/>
        <w:t>     } </w:t>
        <w:br/>
        <w:t xml:space="preserve">  }</w:t>
        <w:br/>
        <w:t> </w:t>
        <w:br/>
        <w:t> </w:t>
        <w:br/>
        <w:t>Note: No need of counter increment for declarations and scanf() and counter variable printf() statement.</w:t>
        <w:br/>
        <w:br/>
        <w:t>Input:</w:t>
        <w:br/>
        <w:t> A positive Integer n</w:t>
        <w:br/>
        <w:t>Output:</w:t>
        <w:br/>
        <w:t>Print the value of the counter variable</w:t>
      </w: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  <w:u w:val="single"/>
        </w:rPr>
        <w:t>CODE:</w:t>
      </w: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#include&lt;stdio.h&gt;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void Factor(int num)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c=0,i;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for (i = 1; i &lt;= num;++i)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if (num % i== 0)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//printf("%d ", i);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}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}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printf("%d",c);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}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int main()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{ 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num;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scanf("%d",&amp;num);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Factor(num);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}</w:t>
      </w:r>
    </w:p>
    <w:p>
      <w:pPr>
        <w:rPr>
          <w:rFonts w:ascii="Calibri" w:cs="Calibri" w:hAnsi="Calibri"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OUPUT:</w:t>
      </w: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drawing>
          <wp:inline distT="0" distB="0" distL="0" distR="0">
            <wp:extent cx="5731510" cy="2489200"/>
            <wp:effectExtent l="0" t="0" r="0" b="0"/>
            <wp:docPr id="28" name="图片 28" descr="A green and white rectangle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489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4)</w:t>
      </w:r>
      <w:r>
        <w:rPr>
          <w:rFonts w:ascii="Menlo" w:eastAsia="Times New Roman" w:cs="Menlo" w:hAnsi="Menlo"/>
          <w:color w:val="1D2125"/>
          <w:kern w:val="0"/>
          <w:sz w:val="20"/>
          <w:szCs w:val="20"/>
          <w:lang w:eastAsia="en-GB"/>
        </w:rPr>
        <w:t xml:space="preserve"> </w:t>
      </w:r>
      <w:r>
        <w:rPr>
          <w:rFonts w:ascii="Calibri" w:cs="Calibri" w:hAnsi="Calibri"/>
          <w:b/>
          <w:bCs/>
          <w:sz w:val="32"/>
          <w:szCs w:val="32"/>
        </w:rPr>
        <w:t>Convert the following algorithm into a program and find its time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complexity using counter method.</w:t>
        <w:br/>
        <w:t xml:space="preserve">            </w:t>
        <w:br/>
        <w:t>void function(int n)</w:t>
        <w:br/>
        <w:t>{</w:t>
        <w:br/>
        <w:t>    int c= 0;</w:t>
        <w:br/>
        <w:t>    for(int i=n/2; i&lt;n; i++)</w:t>
        <w:br/>
        <w:t>        for(int j=1; j&lt;n; j = 2 * j)</w:t>
        <w:br/>
        <w:t>            for(int k=1; k&lt;n; k = k * 2)</w:t>
        <w:br/>
        <w:t>                c++;</w:t>
        <w:br/>
        <w:t>}</w:t>
        <w:br/>
        <w:t> </w:t>
        <w:br/>
        <w:t>Note: No need of counter increment for declarations and scanf() and  count variable printf() statements.</w:t>
        <w:br/>
        <w:br/>
        <w:t>Input:</w:t>
        <w:br/>
        <w:t> A positive Integer n</w:t>
        <w:br/>
        <w:t>Output:</w:t>
        <w:br/>
        <w:t>Print the value of the counter variable</w:t>
      </w: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CODE:</w:t>
      </w: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#include&lt;stdio.h&gt;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void function(int n)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count=0;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c= 0;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for(int i=n/2; i&lt;n; i++)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{  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for(int j=1; j&lt;n; j = 2 * j)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for(int k=1; k&lt;n; k = k * 2)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{  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    c++;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}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}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}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printf("%d",count);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}</w:t>
      </w:r>
    </w:p>
    <w:p>
      <w:pPr>
        <w:rPr>
          <w:rFonts w:ascii="Calibri" w:cs="Calibri" w:hAnsi="Calibri"/>
          <w:sz w:val="32"/>
          <w:szCs w:val="32"/>
        </w:rPr>
      </w:pP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int main()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n;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scanf("%d",&amp;n);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function(n);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}</w:t>
      </w:r>
    </w:p>
    <w:p>
      <w:pPr>
        <w:rPr>
          <w:rFonts w:ascii="Calibri" w:cs="Calibri" w:hAnsi="Calibri"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OUTPUT:</w:t>
      </w: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drawing>
          <wp:inline distT="0" distB="0" distL="0" distR="0">
            <wp:extent cx="5731510" cy="2070099"/>
            <wp:effectExtent l="0" t="0" r="0" b="0"/>
            <wp:docPr id="31" name="图片 31" descr="A green and beige rectangle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0700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5)</w:t>
      </w:r>
      <w:r>
        <w:rPr>
          <w:rFonts w:ascii="Menlo" w:eastAsia="Times New Roman" w:cs="Menlo" w:hAnsi="Menlo"/>
          <w:color w:val="1D2125"/>
          <w:kern w:val="0"/>
          <w:sz w:val="20"/>
          <w:szCs w:val="20"/>
          <w:lang w:eastAsia="en-GB"/>
        </w:rPr>
        <w:t xml:space="preserve"> </w:t>
      </w:r>
      <w:r>
        <w:rPr>
          <w:rFonts w:ascii="Calibri" w:cs="Calibri" w:hAnsi="Calibri"/>
          <w:b/>
          <w:bCs/>
          <w:sz w:val="32"/>
          <w:szCs w:val="32"/>
        </w:rPr>
        <w:t>Convert the following algorithm into a program and find its time complexity using counter method.</w:t>
      </w: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void reverse(int n)</w:t>
        <w:br/>
        <w:t>{</w:t>
        <w:br/>
        <w:t>   int rev = 0, remainder;</w:t>
        <w:br/>
        <w:t xml:space="preserve">   while (n != 0) </w:t>
        <w:br/>
        <w:t>    {</w:t>
        <w:br/>
        <w:t>        remainder = n % 10;</w:t>
        <w:br/>
        <w:t>        rev = rev * 10 + remainder;</w:t>
        <w:br/>
        <w:t>        n/= 10;</w:t>
        <w:br/>
        <w:t xml:space="preserve">        </w:t>
        <w:br/>
        <w:t>    }</w:t>
        <w:br/>
        <w:t>print(rev);</w:t>
        <w:br/>
        <w:t>}</w:t>
        <w:br/>
        <w:t> </w:t>
        <w:br/>
        <w:t>Note: No need of counter increment for declarations and scanf() and  count variable printf() statements.</w:t>
        <w:br/>
        <w:br/>
        <w:t>Input:</w:t>
        <w:br/>
        <w:t> A positive Integer n</w:t>
        <w:br/>
        <w:t>Output:</w:t>
        <w:br/>
        <w:t>Print the value of the counter variable</w:t>
      </w:r>
    </w:p>
    <w:p>
      <w:pPr>
        <w:rPr>
          <w:rFonts w:ascii="Calibri" w:cs="Calibri" w:hAnsi="Calibri"/>
          <w:b/>
          <w:bCs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CODE:</w:t>
      </w:r>
    </w:p>
    <w:p>
      <w:pPr>
        <w:rPr>
          <w:rFonts w:ascii="Calibri" w:cs="Calibri" w:hAnsi="Calibri"/>
          <w:sz w:val="32"/>
          <w:szCs w:val="32"/>
        </w:rPr>
      </w:pP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#include&lt;stdio.h&gt;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void reverse(int n)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count=0;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int rev = 0, remainder;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while (n != 0) 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remainder = n % 10;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rev = rev * 10 + remainder;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n/= 10;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}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//printf("%d",rev);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count++;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printf("%d",count);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}</w:t>
      </w:r>
    </w:p>
    <w:p>
      <w:pPr>
        <w:rPr>
          <w:rFonts w:ascii="Calibri" w:cs="Calibri" w:hAnsi="Calibri"/>
          <w:sz w:val="32"/>
          <w:szCs w:val="32"/>
        </w:rPr>
      </w:pP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int main()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n;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scanf("%d",&amp;n);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reverse(n);</w:t>
      </w:r>
    </w:p>
    <w:p>
      <w:pPr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}</w:t>
      </w:r>
    </w:p>
    <w:p>
      <w:pPr>
        <w:rPr>
          <w:rFonts w:ascii="Calibri" w:cs="Calibri" w:hAnsi="Calibri"/>
          <w:sz w:val="32"/>
          <w:szCs w:val="32"/>
        </w:rPr>
      </w:pP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OUTPUT:</w:t>
      </w: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drawing>
          <wp:inline distT="0" distB="0" distL="0" distR="0">
            <wp:extent cx="5731510" cy="1765299"/>
            <wp:effectExtent l="0" t="0" r="0" b="0"/>
            <wp:docPr id="34" name="图片 34" descr="A green and white rectangle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7652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rPr>
          <w:rFonts w:ascii="Calibri" w:cs="Calibri" w:hAnsi="Calibri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Arial"/>
    <w:panose1 w:val="00000000000000000000"/>
    <w:charset w:val="00"/>
    <w:family w:val="modern"/>
    <w:pitch w:val="variable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">
    <w:altName w:val="Arial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Aptos" w:eastAsia="Aptos" w:cs="Arial" w:hAnsi="Aptos"/>
      <w:kern w:val="2"/>
      <w:sz w:val="24"/>
      <w:szCs w:val="24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Aptos Display" w:eastAsia="等线 Light" w:cs="Times New Roman" w:hAnsi="Aptos Display"/>
      <w:color w:val="0F4761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Aptos Display" w:eastAsia="等线 Light" w:cs="Times New Roman" w:hAnsi="Aptos Display"/>
      <w:color w:val="0F4761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6">
    <w:name w:val="heading 6"/>
    <w:basedOn w:val="0"/>
    <w:next w:val="0"/>
    <w:pPr>
      <w:keepNext/>
      <w:keepLines/>
      <w:spacing w:before="4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/>
      <w:contextualSpacing/>
    </w:pPr>
    <w:rPr>
      <w:rFonts w:ascii="Aptos Display" w:eastAsia="等线 Light" w:cs="Times New Roman" w:hAnsi="Aptos Display"/>
      <w:spacing w:val="-10"/>
      <w:kern w:val="28"/>
      <w:sz w:val="56"/>
      <w:szCs w:val="56"/>
    </w:rPr>
  </w:style>
  <w:style w:type="paragraph" w:styleId="16">
    <w:name w:val="Subtitle"/>
    <w:basedOn w:val="0"/>
    <w:next w:val="0"/>
    <w:pPr>
      <w:spacing w:after="160"/>
    </w:pPr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 w:after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0F4761"/>
    </w:rPr>
  </w:style>
  <w:style w:type="paragraph" w:customStyle="1" w:styleId="20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1">
    <w:name w:val="Intense Reference"/>
    <w:basedOn w:val="10"/>
    <w:rPr>
      <w:b/>
      <w:bCs/>
      <w:caps w:val="0"/>
      <w:smallCaps/>
      <w:color w:val="0F4761"/>
      <w:spacing w:val="5"/>
    </w:rPr>
  </w:style>
  <w:style w:type="paragraph" w:styleId="22">
    <w:name w:val="HTML Preformatted"/>
    <w:basedOn w:val="0"/>
    <w:rPr>
      <w:rFonts w:ascii="Consolas" w:hAnsi="Consolas"/>
      <w:sz w:val="20"/>
      <w:szCs w:val="20"/>
    </w:rPr>
  </w:style>
  <w:style w:type="paragraph" w:styleId="23">
    <w:name w:val="Normal (Web)"/>
    <w:basedOn w:val="0"/>
    <w:rPr>
      <w:rFonts w:ascii="Times New Roman" w:cs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20.png"/><Relationship Id="rId4" Type="http://schemas.openxmlformats.org/officeDocument/2006/relationships/image" Target="media/23.png"/><Relationship Id="rId5" Type="http://schemas.openxmlformats.org/officeDocument/2006/relationships/image" Target="media/26.png"/><Relationship Id="rId6" Type="http://schemas.openxmlformats.org/officeDocument/2006/relationships/image" Target="media/29.png"/><Relationship Id="rId7" Type="http://schemas.openxmlformats.org/officeDocument/2006/relationships/image" Target="media/32.png"/><Relationship Id="rId8" Type="http://schemas.openxmlformats.org/officeDocument/2006/relationships/image" Target="media/35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</TotalTime>
  <Application>Yozo_Office</Application>
  <Pages>13</Pages>
  <Words>628</Words>
  <Characters>2968</Characters>
  <Lines>388</Lines>
  <Paragraphs>193</Paragraphs>
  <CharactersWithSpaces>4496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Girivasanth vm</dc:creator>
  <cp:lastModifiedBy>vivo user</cp:lastModifiedBy>
  <cp:revision>2</cp:revision>
  <dcterms:created xsi:type="dcterms:W3CDTF">2024-11-09T15:30:00Z</dcterms:created>
  <dcterms:modified xsi:type="dcterms:W3CDTF">2024-11-21T23:48:50Z</dcterms:modified>
</cp:coreProperties>
</file>