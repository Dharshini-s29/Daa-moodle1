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Century Schoolbook" w:eastAsia="Century Schoolbook" w:cs="Century Schoolbook" w:hAnsi="Century Schoolbook"/>
          <w:b/>
          <w:sz w:val="40"/>
          <w:szCs w:val="40"/>
        </w:rPr>
      </w:pPr>
      <w:r>
        <w:rPr>
          <w:rFonts w:ascii="Century Schoolbook" w:eastAsia="Century Schoolbook" w:cs="Century Schoolbook" w:hAnsi="Century Schoolbook"/>
          <w:b/>
          <w:sz w:val="40"/>
          <w:szCs w:val="40"/>
        </w:rPr>
        <w:t>RAJALAKSHMI ENGINEERING COLLEGE</w:t>
      </w:r>
    </w:p>
    <w:p>
      <w:pPr>
        <w:jc w:val="center"/>
        <w:rPr>
          <w:rFonts w:ascii="Century Schoolbook" w:eastAsia="Century Schoolbook" w:cs="Century Schoolbook" w:hAnsi="Century Schoolbook"/>
        </w:rPr>
      </w:pPr>
      <w:r>
        <w:rPr>
          <w:rFonts w:ascii="Century Schoolbook" w:eastAsia="Century Schoolbook" w:cs="Century Schoolbook" w:hAnsi="Century Schoolbook"/>
          <w:b/>
          <w:sz w:val="32"/>
          <w:szCs w:val="32"/>
        </w:rPr>
        <w:t>RAJALAKSHMI NAGAR, THANDALAM – 602 105</w:t>
      </w:r>
    </w:p>
    <w:p>
      <w:pPr>
        <w:jc w:val="center"/>
        <w:rPr>
          <w:rFonts w:ascii="Century Schoolbook" w:eastAsia="Century Schoolbook" w:cs="Century Schoolbook" w:hAnsi="Century Schoolbook"/>
        </w:rPr>
      </w:pPr>
      <w:r>
        <w:rPr>
          <w:rFonts w:ascii="Century Schoolbook" w:eastAsia="Century Schoolbook" w:cs="Century Schoolbook" w:hAnsi="Century Schoolbook"/>
        </w:rPr>
        <w:drawing>
          <wp:inline distT="0" distB="0" distL="0" distR="0">
            <wp:extent cx="2957940" cy="2069744"/>
            <wp:effectExtent l="0" t="0" r="0" b="0"/>
            <wp:docPr id="1" name="图片 1" descr="A logo for a college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57940" cy="2069744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eastAsia="Century Schoolbook" w:cs="Century Schoolbook" w:hAnsi="Century Schoolbook"/>
        </w:rPr>
      </w:pPr>
    </w:p>
    <w:tbl>
      <w:tblPr>
        <w:jc w:val="left"/>
        <w:tblInd w:w="-108" w:type="dx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rPr>
          <w:trHeight w:val="2208"/>
        </w:trPr>
        <w:tc>
          <w:tcPr>
            <w:tcW w:w="9242" w:type="dxa"/>
          </w:tcPr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  <w:t>CS23331</w:t>
            </w:r>
          </w:p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  <w:t>DESIGN AND ANALYSIS OF ALGORITHM LAB</w:t>
            </w:r>
          </w:p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</w:p>
        </w:tc>
      </w:tr>
      <w:tr>
        <w:trPr>
          <w:trHeight w:val="1632"/>
        </w:trPr>
        <w:tc>
          <w:tcPr>
            <w:tcW w:w="9242" w:type="dxa"/>
          </w:tcPr>
          <w:p>
            <w:pP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</w:p>
          <w:p>
            <w:pPr>
              <w:jc w:val="center"/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  <w:t>Laboratory Observation Note Book</w:t>
            </w:r>
          </w:p>
          <w:p>
            <w:pPr>
              <w:rPr>
                <w:rFonts w:ascii="Century Schoolbook" w:eastAsia="Century Schoolbook" w:cs="Century Schoolbook" w:hAnsi="Century Schoolbook"/>
                <w:b/>
                <w:sz w:val="32"/>
                <w:szCs w:val="32"/>
              </w:rPr>
            </w:pPr>
          </w:p>
        </w:tc>
      </w:tr>
    </w:tbl>
    <w:p>
      <w:pPr>
        <w:rPr>
          <w:rFonts w:ascii="Century Schoolbook" w:eastAsia="Century Schoolbook" w:cs="Century Schoolbook" w:hAnsi="Century Schoolbook"/>
        </w:rPr>
      </w:pPr>
      <w:r>
        <mc:AlternateContent>
          <mc:Choice Requires="wps">
            <w:drawing>
              <wp:anchor distT="45720" distB="45720" distL="114300" distR="114300" simplePos="0" relativeHeight="32" behindDoc="0" locked="0" layoutInCell="1" hidden="0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4" cy="253999"/>
                <wp:effectExtent l="0" t="0" r="0" b="0"/>
                <wp:wrapNone/>
                <wp:docPr id="4" name="矩形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7274" cy="25399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5">
                        <w:txbxContent>
                          <w:p>
                            <w:pPr>
                              <w:spacing w:line="259" w:lineRule="auto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" o:spid="_x0000_s6" filled="f" stroked="f" strokeweight="1.0pt" style="position:absolute;&#10;margin-left:108.99999pt;&#10;margin-top:143.75pt;&#10;width:83.24999pt;&#10;height:19.999996pt;&#10;z-index:32;&#10;mso-position-horizontal:absolute;&#10;mso-position-vertical:absolute;&#10;mso-wrap-distance-top:3.6000001pt;&#10;mso-wrap-distance-bottom:3.6000001pt;&#10;mso-wrap-style:square;">
                <v:stroke color="#000000"/>
                <v:textbox id="855" inset="2.54mm,1.269mm,2.54mm,1.269mm" o:insetmode="custom" style="layout-flow:horizontal;&#10;v-text-anchor:top;">
                  <w:txbxContent>
                    <w:p>
                      <w:pPr>
                        <w:spacing w:line="259" w:lineRule="auto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31" behindDoc="0" locked="0" layoutInCell="1" hidden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830" cy="355599"/>
                <wp:effectExtent l="0" t="0" r="0" b="0"/>
                <wp:wrapNone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52830" cy="35559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8">
                        <w:txbxContent>
                          <w:p>
                            <w:pPr>
                              <w:spacing w:line="259" w:lineRule="auto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9" o:spid="_x0000_s9" filled="f" stroked="f" strokeweight="1.0pt" style="position:absolute;&#10;margin-left:84.0pt;&#10;margin-top:110.75pt;&#10;width:82.9pt;&#10;height:27.999992pt;&#10;z-index:31;&#10;mso-position-horizontal:absolute;&#10;mso-position-vertical:absolute;&#10;mso-wrap-distance-top:3.6000001pt;&#10;mso-wrap-distance-bottom:3.6000001pt;&#10;mso-wrap-style:square;">
                <v:stroke color="#000000"/>
                <v:textbox id="856" inset="2.54mm,1.269mm,2.54mm,1.269mm" o:insetmode="custom" style="layout-flow:horizontal;&#10;v-text-anchor:top;">
                  <w:txbxContent>
                    <w:p>
                      <w:pPr>
                        <w:spacing w:line="259" w:lineRule="auto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30" behindDoc="0" locked="0" layoutInCell="1" hidden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1025525</wp:posOffset>
                </wp:positionV>
                <wp:extent cx="1018540" cy="279400"/>
                <wp:effectExtent l="0" t="0" r="0" b="0"/>
                <wp:wrapNone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8540" cy="27940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1">
                        <w:txbxContent>
                          <w:p>
                            <w:pPr>
                              <w:spacing w:line="259" w:lineRule="auto"/>
                            </w:pPr>
                            <w:r>
                              <w:rPr>
                                <w:color w:val="000000"/>
                              </w:rPr>
                              <w:t>231501037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2" o:spid="_x0000_s12" filled="f" stroked="f" strokeweight="1.0pt" style="position:absolute;&#10;margin-left:96.0pt;&#10;margin-top:80.75pt;&#10;width:80.200005pt;&#10;height:22.000004pt;&#10;z-index:30;&#10;mso-position-horizontal:absolute;&#10;mso-position-vertical:absolute;&#10;mso-wrap-distance-top:3.6000001pt;&#10;mso-wrap-distance-bottom:3.6000001pt;&#10;mso-wrap-style:square;">
                <v:stroke color="#000000"/>
                <v:textbox id="857" inset="2.54mm,1.269mm,2.54mm,1.269mm" o:insetmode="custom" style="layout-flow:horizontal;&#10;v-text-anchor:top;">
                  <w:txbxContent>
                    <w:p>
                      <w:pPr>
                        <w:spacing w:line="259" w:lineRule="auto"/>
                      </w:pPr>
                      <w:r>
                        <w:rPr>
                          <w:color w:val="000000"/>
                        </w:rPr>
                        <w:t>231501037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9" behindDoc="0" locked="0" layoutInCell="1" hidden="0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0" b="0"/>
                <wp:wrapNone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79980" cy="462280"/>
                        </a:xfrm>
                        <a:prstGeom prst="rect"/>
                        <a:noFill/>
                        <a:ln w="9525" cmpd="sng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txbx id="14">
                        <w:txbxContent>
                          <w:p>
                            <w:pPr>
                              <w:spacing w:line="259" w:lineRule="auto"/>
                            </w:pPr>
                            <w:r>
                              <w:t>DHARSHINI S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5" o:spid="_x0000_s15" filled="f" stroked="t" style="position:absolute;&#10;margin-left:44.0pt;&#10;margin-top:18.75pt;&#10;width:187.4pt;&#10;height:36.4pt;&#10;z-index:29;&#10;mso-position-horizontal:absolute;&#10;mso-position-vertical:absolute;&#10;mso-wrap-distance-top:3.6000001pt;&#10;mso-wrap-distance-bottom:3.6000001pt;&#10;mso-wrap-style:square;">
                <v:stroke color="#FFFFFF"/>
                <v:textbox id="858" inset="2.54mm,1.269mm,2.54mm,1.269mm" o:insetmode="custom" style="layout-flow:horizontal;&#10;v-text-anchor:top;">
                  <w:txbxContent>
                    <w:p>
                      <w:pPr>
                        <w:spacing w:line="259" w:lineRule="auto"/>
                      </w:pPr>
                      <w:r>
                        <w:t>DHARSHINI 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8" behindDoc="0" locked="0" layoutInCell="1" hidden="0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299"/>
                <wp:effectExtent l="0" t="0" r="0" b="0"/>
                <wp:wrapNone/>
                <wp:docPr id="16" name="矩形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70330" cy="49529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7">
                        <w:txbxContent>
                          <w:p>
                            <w:pPr>
                              <w:spacing w:line="259" w:lineRule="auto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vert="horz" wrap="square" lIns="91424" tIns="45698" rIns="91424" bIns="45698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8" o:spid="_x0000_s18" filled="f" stroked="f" strokeweight="1.0pt" style="position:absolute;&#10;margin-left:140.0pt;&#10;margin-top:47.75pt;&#10;width:107.90002pt;&#10;height:39.0pt;&#10;z-index:28;&#10;mso-position-horizontal:absolute;&#10;mso-position-vertical:absolute;&#10;mso-wrap-distance-top:3.6000001pt;&#10;mso-wrap-distance-bottom:3.6000001pt;&#10;mso-wrap-style:square;">
                <v:stroke color="#000000"/>
                <v:textbox id="859" inset="2.54mm,1.269mm,2.54mm,1.269mm" o:insetmode="custom" style="layout-flow:horizontal;&#10;v-text-anchor:top;">
                  <w:txbxContent>
                    <w:p>
                      <w:pPr>
                        <w:spacing w:line="259" w:lineRule="auto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cs="Century Schoolbook" w:hAnsi="Century Schoolbook"/>
        </w:rPr>
        <w:drawing>
          <wp:inline distT="0" distB="0" distL="0" distR="0">
            <wp:extent cx="5731510" cy="2443843"/>
            <wp:effectExtent l="0" t="0" r="0" b="0"/>
            <wp:docPr id="19" name="图片 19" descr="A white paper with black dots and blue lines&#10;&#10;Description automatically generated with medium confidence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443843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04</w:t>
      </w:r>
    </w:p>
    <w:p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GREEDY ALGORITHM</w:t>
      </w: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jc w:val="center"/>
        <w:rPr>
          <w:b/>
          <w:bCs/>
          <w:sz w:val="48"/>
          <w:szCs w:val="48"/>
          <w:u w:val="single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t>1)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Write a program to take value V and  we want to make change for V Rs, and we have infinite supply of each of the denominations in Indian currency, i.e., we have infinite supply of { 1, 2, 5, 10, 20, 50, 100, 500, 1000} valued coins/notes, what is the minimum number of coins and/or notes needed to make the change.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Input Format: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Take an integer from stdin.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 Format: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print the integer which is change of the  number.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Example Input 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64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4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Explanaton: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We need a 50 Rs note and a 10 Rs note and two 2 rupee coins.</w:t>
      </w: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 &lt;stdio.h&gt;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cost;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scanf("%d",&amp;cost);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coin[9] = {1,2,5,10,20,50,100,500,1000};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i=0, count= 0;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 (i=9-1; i&gt;0; i--) 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while (cost &gt;= coin[i]) 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cost -= coin[i];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count++;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printf("%d",count);  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drawing>
          <wp:inline distT="0" distB="0" distL="0" distR="0">
            <wp:extent cx="5731510" cy="1587500"/>
            <wp:effectExtent l="0" t="0" r="0" b="0"/>
            <wp:docPr id="22" name="图片 22" descr="A green and white rectangle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5875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2)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Assume you are an awesome parent and want to give your children some cookies. But, you should give each child at most one cookie.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Each child i has a greed factor g[i], which is the minimum size of a cookie that the child will be content with; and each cookie j has a size s[j]. If s[j] &gt;= g[i], we can assign the cookie j to the child i, and the child i will be content. Your goal is to maximize the number of your content children and output the maximum number.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Example 1: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Input: 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3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1 2 3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2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1 1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Output: 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Explanation: You have 3 children and 2 cookies. The greed factors of 3 children are 1, 2, 3. 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And even though you have 2 cookies, since their size is both 1, you could only make the child whose greed factor is 1 content.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You need to output 1.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Constraints: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 &lt;= g.length &lt;= 3 * 10^4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0 &lt;= s.length &lt;= 3 * 10^4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 &lt;= g[i], s[j] &lt;= 2^31 – 1</w:t>
      </w: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#include&lt;stdio.h&gt;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chno,cono;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satisfied=0,j=0;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scanf("%d",&amp;chno);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child[chno];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for(int i = 0;i&lt;chno;i++){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scanf("%d",&amp;child[i]);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scanf("%d",&amp;cono);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cookie[cono];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for(int i = 0; i&lt;cono;i++){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scanf("%d",&amp;cookie[i]);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for(int i=0;i&lt;chno;i++){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if(child[i]&lt;=cookie[j]){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satisfied+=1;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j++;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printf("%d",satisfied);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>
      <w:pPr>
        <w:rPr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>
      <w:pPr>
        <w:rPr>
          <w:b/>
          <w:bCs/>
          <w:sz w:val="32"/>
          <w:szCs w:val="32"/>
          <w:u w:val="single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drawing>
          <wp:inline distT="0" distB="0" distL="0" distR="0">
            <wp:extent cx="5731510" cy="2298700"/>
            <wp:effectExtent l="0" t="0" r="0" b="0"/>
            <wp:docPr id="25" name="图片 25" descr="A green and white rectangle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298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3)</w:t>
      </w:r>
      <w:r>
        <w:rPr>
          <w:rFonts w:ascii="Menlo" w:eastAsia="Times New Roman" w:cs="Menlo" w:hAnsi="Menlo"/>
          <w:color w:val="1D2125"/>
          <w:sz w:val="20"/>
          <w:szCs w:val="20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 xml:space="preserve">A person needs to eat burgers. Each burger contains a count of calorie. After eating the burger, the person needs to run a distance to burn out his calories. </w:t>
        <w:br/>
        <w:t xml:space="preserve"> If he has eaten </w:t>
      </w:r>
      <w:r>
        <w:rPr>
          <w:b/>
          <w:bCs/>
          <w:i/>
          <w:iCs/>
          <w:sz w:val="32"/>
          <w:szCs w:val="32"/>
          <w:lang w:val="en-IN"/>
        </w:rPr>
        <w:t>i</w:t>
      </w:r>
      <w:r>
        <w:rPr>
          <w:b/>
          <w:bCs/>
          <w:sz w:val="32"/>
          <w:szCs w:val="32"/>
          <w:lang w:val="en-IN"/>
        </w:rPr>
        <w:t xml:space="preserve"> burgers with c calories each, then he has to run at least </w:t>
      </w:r>
      <w:r>
        <w:rPr>
          <w:b/>
          <w:bCs/>
          <w:i/>
          <w:iCs/>
          <w:sz w:val="32"/>
          <w:szCs w:val="32"/>
          <w:lang w:val="en-IN"/>
        </w:rPr>
        <w:t>3</w:t>
      </w:r>
      <w:r>
        <w:rPr>
          <w:b/>
          <w:bCs/>
          <w:i/>
          <w:iCs/>
          <w:sz w:val="32"/>
          <w:szCs w:val="32"/>
          <w:vertAlign w:val="superscript"/>
          <w:lang w:val="en-IN"/>
        </w:rPr>
        <w:t xml:space="preserve">i </w:t>
      </w:r>
      <w:r>
        <w:rPr>
          <w:b/>
          <w:bCs/>
          <w:i/>
          <w:iCs/>
          <w:sz w:val="32"/>
          <w:szCs w:val="32"/>
          <w:lang w:val="en-IN"/>
        </w:rPr>
        <w:t xml:space="preserve">* c </w:t>
      </w:r>
      <w:r>
        <w:rPr>
          <w:b/>
          <w:bCs/>
          <w:sz w:val="32"/>
          <w:szCs w:val="32"/>
          <w:lang w:val="en-IN"/>
        </w:rPr>
        <w:t xml:space="preserve"> kilometers to burn out the calories. For  example, if he ate 3</w:t>
        <w:br/>
        <w:t xml:space="preserve"> burgers with the count of calorie in the order: [1, 3, 2], the kilometers he needs to run are (3</w:t>
      </w:r>
      <w:r>
        <w:rPr>
          <w:b/>
          <w:bCs/>
          <w:sz w:val="32"/>
          <w:szCs w:val="32"/>
          <w:vertAlign w:val="superscript"/>
          <w:lang w:val="en-IN"/>
        </w:rPr>
        <w:t xml:space="preserve">0 </w:t>
      </w:r>
      <w:r>
        <w:rPr>
          <w:b/>
          <w:bCs/>
          <w:sz w:val="32"/>
          <w:szCs w:val="32"/>
          <w:lang w:val="en-IN"/>
        </w:rPr>
        <w:t>* 1) + (3</w:t>
      </w:r>
      <w:r>
        <w:rPr>
          <w:b/>
          <w:bCs/>
          <w:sz w:val="32"/>
          <w:szCs w:val="32"/>
          <w:vertAlign w:val="superscript"/>
          <w:lang w:val="en-IN"/>
        </w:rPr>
        <w:t>1</w:t>
      </w:r>
      <w:r>
        <w:rPr>
          <w:b/>
          <w:bCs/>
          <w:sz w:val="32"/>
          <w:szCs w:val="32"/>
          <w:lang w:val="en-IN"/>
        </w:rPr>
        <w:t xml:space="preserve"> * 3) + (3</w:t>
      </w:r>
      <w:r>
        <w:rPr>
          <w:b/>
          <w:bCs/>
          <w:sz w:val="32"/>
          <w:szCs w:val="32"/>
          <w:vertAlign w:val="superscript"/>
          <w:lang w:val="en-IN"/>
        </w:rPr>
        <w:t>2</w:t>
      </w:r>
      <w:r>
        <w:rPr>
          <w:b/>
          <w:bCs/>
          <w:sz w:val="32"/>
          <w:szCs w:val="32"/>
          <w:lang w:val="en-IN"/>
        </w:rPr>
        <w:t xml:space="preserve"> * 2) = 1 + 9 + 18 = 28.</w:t>
        <w:br/>
        <w:t xml:space="preserve"> But this is not the minimum, so need to try out other orders of consumption and choose the minimum value. Determine the minimum distance</w:t>
        <w:br/>
        <w:t xml:space="preserve"> he needs to run. Note: He can eat burger in any order and use an efficient sorting algorithm.Apply greedy approach to solve the problem.</w:t>
        <w:br/>
        <w:t>Input Format</w:t>
        <w:br/>
        <w:t>First Line contains the number of burgers</w:t>
        <w:br/>
        <w:t xml:space="preserve">Second line contains calories of each burger which is n space-separate integers </w:t>
        <w:br/>
        <w:t> </w:t>
        <w:br/>
        <w:t>Output Format</w:t>
        <w:br/>
        <w:t> </w:t>
        <w:br/>
        <w:t>Print: Minimum number of kilometers needed to run to burn out the calories</w:t>
        <w:br/>
        <w:t> </w:t>
        <w:br/>
        <w:t>Sample Input</w:t>
        <w:br/>
        <w:t> </w:t>
        <w:br/>
        <w:t>3</w:t>
        <w:br/>
        <w:t>5 10 7</w:t>
        <w:br/>
        <w:t> </w:t>
        <w:br/>
        <w:t>Sample Output</w:t>
        <w:br/>
        <w:t>76</w:t>
      </w: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3"/>
        <w:gridCol w:w="885"/>
        <w:gridCol w:w="1049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Test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Test Case 1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3</w:t>
            </w:r>
          </w:p>
          <w:p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1 3 2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18</w:t>
            </w:r>
          </w:p>
        </w:tc>
      </w:tr>
    </w:tbl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#include&lt;stdio.h&gt;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#include&lt;math.h&gt;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burg,i,j;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scanf("%d",&amp;burg);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cal[burg];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for(i=0;i&lt;burg;i++){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scanf("%d",&amp;cal[i]);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   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temp,kms=0;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for(i=0;i&lt;burg-1;i++){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for(j=0;j&lt;burg-i-1;j++){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if(cal[j]&gt;cal[j+1]){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temp=cal[j];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cal[j]=cal[j+1];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cal[j+1]=temp;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j=burg;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for(i=0;i&lt;burg;i++){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kms+=(pow(burg,i)*cal[j-1]);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j--;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printf("%d",kms);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return 0;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>
      <w:pPr>
        <w:rPr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>
      <w:pPr>
        <w:rPr>
          <w:b/>
          <w:bCs/>
          <w:sz w:val="32"/>
          <w:szCs w:val="32"/>
          <w:u w:val="single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drawing>
          <wp:inline distT="0" distB="0" distL="0" distR="0">
            <wp:extent cx="5731510" cy="2021204"/>
            <wp:effectExtent l="0" t="0" r="0" b="0"/>
            <wp:docPr id="28" name="图片 28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02120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u w:val="single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4)</w:t>
      </w:r>
      <w:r>
        <w:rPr>
          <w:rFonts w:ascii="Times New Roman" w:eastAsia="Times New Roman" w:cs="Times New Roman" w:hAnsi="Times New Roman"/>
          <w:sz w:val="24"/>
          <w:szCs w:val="24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Given an array of N integer, we have to maximize the sum of arr[i] * i, where i is the index of the element (i = 0, 1, 2, ..., N).Write an algorithm based on Greedy technique with a Complexity O(nlogn).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 Input Format: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First line specifies the number of elements-n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The next n lines contain the array elements.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Output Format: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Maximum Array Sum to be printed.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Sample Input: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5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2 5 3 4 0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Sample output:</w:t>
      </w: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40</w:t>
      </w: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#include&lt;stdio.h&gt;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N,temp,i,sum=0;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scanf("%d",&amp;N);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arr[N];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for(i=0;i&lt;N;i++){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scanf("%d",&amp;arr[i]);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 (int i = 0; i &lt; N - 1; i++) 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int mind = i;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for (int j = i + 1; j &lt; N; j++) 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if (arr[j] &lt; arr[mind]) 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mind = j;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temp = arr[mind];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arr[mind] = arr[i];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arr[i] = temp;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for(i=0;i&lt;N;i++){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sum=sum+arr[i]*i;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printf("%d",sum);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return 0;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>
      <w:pPr>
        <w:rPr>
          <w:b/>
          <w:bCs/>
          <w:sz w:val="32"/>
          <w:szCs w:val="32"/>
          <w:u w:val="single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>
      <w:pPr>
        <w:rPr>
          <w:b/>
          <w:bCs/>
          <w:sz w:val="32"/>
          <w:szCs w:val="32"/>
          <w:u w:val="single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drawing>
          <wp:inline distT="0" distB="0" distL="0" distR="0">
            <wp:extent cx="5731510" cy="4013200"/>
            <wp:effectExtent l="0" t="0" r="0" b="0"/>
            <wp:docPr id="31" name="图片 31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013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5)</w:t>
      </w:r>
      <w:r>
        <w:rPr>
          <w:rFonts w:ascii="Segoe UI" w:eastAsia="Times New Roman" w:cs="Segoe UI" w:hAnsi="Segoe UI"/>
          <w:color w:val="001A1E"/>
          <w:sz w:val="23"/>
          <w:szCs w:val="23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Given two arrays array_One[] and array_Two[] of same size N. We need to first rearrange the arrays such that the sum of the product of pairs( 1 element from each) is minimum. That is SUM (A[i] * B[i]) for all i is minimum.</w:t>
      </w: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7"/>
        <w:gridCol w:w="1019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</w:t>
            </w:r>
          </w:p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1</w:t>
            </w:r>
          </w:p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</w:t>
            </w:r>
          </w:p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3</w:t>
            </w:r>
          </w:p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</w:t>
            </w:r>
          </w:p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5</w:t>
            </w:r>
          </w:p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28</w:t>
            </w:r>
          </w:p>
        </w:tc>
      </w:tr>
    </w:tbl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CODE: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#include&lt;stdio.h&gt;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int main()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N,i,j,temp,sum,flag=0;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scanf("%d",&amp;N);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arr1[N];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int arr2[N];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for(i=0;i&lt;N;i++){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scanf("%d",&amp;arr1[i]);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for(i=0;i&lt;N;i++){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scanf("%d",&amp;arr2[i]);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for (i=0;i&lt;N-1;i++){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for(j =0;j&lt;N-i-1;j++){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if(arr1[j]&gt;arr1[j+1]){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temp=arr1[j];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arr1[j]=arr1[j+1];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arr1[j+1]=temp;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if(arr2[j]&gt;arr2[j+1]){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temp=arr2[j];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arr2[j]=arr2[j+1];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arr2[j + 1]=temp;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i=0;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j=N-1;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while(flag&lt;N){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sum+=arr1[i]*arr2[j];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i++;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j--;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flag++;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}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printf("%d",sum);</w:t>
      </w: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}</w:t>
      </w:r>
    </w:p>
    <w:p>
      <w:pPr>
        <w:rPr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>
      <w:pPr>
        <w:rPr>
          <w:b/>
          <w:bCs/>
          <w:sz w:val="32"/>
          <w:szCs w:val="32"/>
          <w:u w:val="single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drawing>
          <wp:inline distT="0" distB="0" distL="0" distR="0">
            <wp:extent cx="5731510" cy="4546600"/>
            <wp:effectExtent l="0" t="0" r="0" b="0"/>
            <wp:docPr id="34" name="图片 34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5466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p>
      <w:pPr>
        <w:rPr>
          <w:b/>
          <w:bCs/>
          <w:sz w:val="32"/>
          <w:szCs w:val="32"/>
          <w:lang w:val="en-I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panose1 w:val="00000000000000000000"/>
    <w:charset w:val="00"/>
    <w:family w:val="modern"/>
    <w:pitch w:val="variable"/>
    <w:sig w:usb0="E60022FF" w:usb1="D200F9FB" w:usb2="02000028" w:usb3="00000000" w:csb0="000001D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kern w:val="0"/>
      <w:sz w:val="22"/>
      <w:szCs w:val="22"/>
      <w:lang w:val="en-US" w:eastAsia="en-GB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Aptos Display" w:eastAsia="等线 Light" w:cs="Times New Roman" w:hAnsi="Aptos Display"/>
      <w:color w:val="0F4761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Aptos Display" w:eastAsia="等线 Light" w:cs="Times New Roman" w:hAnsi="Aptos Display"/>
      <w:color w:val="0F4761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0F4761"/>
    </w:rPr>
  </w:style>
  <w:style w:type="paragraph" w:styleId="6">
    <w:name w:val="heading 6"/>
    <w:basedOn w:val="0"/>
    <w:next w:val="0"/>
    <w:pPr>
      <w:keepNext/>
      <w:keepLines/>
      <w:spacing w:before="4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/>
      <w:contextualSpacing/>
    </w:pPr>
    <w:rPr>
      <w:rFonts w:ascii="Aptos Display" w:eastAsia="等线 Light" w:cs="Times New Roman" w:hAnsi="Aptos Display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0F4761"/>
    </w:rPr>
  </w:style>
  <w:style w:type="paragraph" w:customStyle="1" w:styleId="20">
    <w:name w:val="Intense Quote"/>
    <w:basedOn w:val="0"/>
    <w:next w:val="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1">
    <w:name w:val="Intense Reference"/>
    <w:basedOn w:val="10"/>
    <w:rPr>
      <w:b/>
      <w:bCs/>
      <w:caps w:val="0"/>
      <w:smallCaps/>
      <w:color w:val="0F4761"/>
      <w:spacing w:val="5"/>
    </w:rPr>
  </w:style>
  <w:style w:type="paragraph" w:styleId="22">
    <w:name w:val="Normal (Web)"/>
    <w:basedOn w:val="0"/>
    <w:rPr>
      <w:rFonts w:ascii="Times New Roman" w:cs="Times New Roman" w:hAnsi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20.png"/><Relationship Id="rId4" Type="http://schemas.openxmlformats.org/officeDocument/2006/relationships/image" Target="media/23.png"/><Relationship Id="rId5" Type="http://schemas.openxmlformats.org/officeDocument/2006/relationships/image" Target="media/26.png"/><Relationship Id="rId6" Type="http://schemas.openxmlformats.org/officeDocument/2006/relationships/image" Target="media/29.png"/><Relationship Id="rId7" Type="http://schemas.openxmlformats.org/officeDocument/2006/relationships/image" Target="media/32.png"/><Relationship Id="rId8" Type="http://schemas.openxmlformats.org/officeDocument/2006/relationships/image" Target="media/35.png"/><Relationship Id="rId9" Type="http://schemas.openxmlformats.org/officeDocument/2006/relationships/styles" Target="styles.xml"/><Relationship Id="rId1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12</TotalTime>
  <Application>Yozo_Office</Application>
  <Pages>17</Pages>
  <Words>868</Words>
  <Characters>4236</Characters>
  <Lines>346</Lines>
  <Paragraphs>205</Paragraphs>
  <CharactersWithSpaces>5684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Girivasanth vm</dc:creator>
  <cp:lastModifiedBy>vivo user</cp:lastModifiedBy>
  <cp:revision>2</cp:revision>
  <dcterms:created xsi:type="dcterms:W3CDTF">2024-11-09T16:11:00Z</dcterms:created>
  <dcterms:modified xsi:type="dcterms:W3CDTF">2024-11-21T23:41:38Z</dcterms:modified>
</cp:coreProperties>
</file>